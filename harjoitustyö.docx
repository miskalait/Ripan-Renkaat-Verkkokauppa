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F550" w14:textId="77777777" w:rsidR="00FE077E" w:rsidRDefault="00FE077E" w:rsidP="000D70C4">
      <w:pPr>
        <w:pStyle w:val="KansiLehti"/>
        <w:ind w:left="1134"/>
        <w:jc w:val="left"/>
      </w:pPr>
    </w:p>
    <w:p w14:paraId="62ED9DFB" w14:textId="77777777" w:rsidR="001C60EC" w:rsidRDefault="001C60EC" w:rsidP="000D70C4">
      <w:pPr>
        <w:pStyle w:val="KansiLehti"/>
        <w:ind w:left="1134"/>
        <w:jc w:val="left"/>
      </w:pPr>
    </w:p>
    <w:p w14:paraId="50D28E8F" w14:textId="77777777" w:rsidR="000A6C17" w:rsidRDefault="000A6C17" w:rsidP="000D70C4">
      <w:pPr>
        <w:pStyle w:val="KansiLehti"/>
        <w:ind w:left="1276"/>
        <w:jc w:val="left"/>
      </w:pPr>
    </w:p>
    <w:p w14:paraId="38B3F5C4" w14:textId="77777777" w:rsidR="00A356AB" w:rsidRDefault="00A356AB" w:rsidP="000D70C4">
      <w:pPr>
        <w:pStyle w:val="KansiLehti"/>
        <w:ind w:left="1276"/>
        <w:jc w:val="left"/>
      </w:pPr>
    </w:p>
    <w:p w14:paraId="6AE836AB" w14:textId="77777777" w:rsidR="001C60EC" w:rsidRDefault="001C60EC" w:rsidP="000D70C4">
      <w:pPr>
        <w:pStyle w:val="KansiLehti"/>
        <w:ind w:left="1276"/>
        <w:jc w:val="left"/>
      </w:pPr>
    </w:p>
    <w:p w14:paraId="69862F7C" w14:textId="77777777" w:rsidR="000D70C4" w:rsidRDefault="000D70C4" w:rsidP="000D70C4">
      <w:pPr>
        <w:pStyle w:val="KansiLehti"/>
        <w:ind w:left="1276"/>
        <w:jc w:val="left"/>
      </w:pPr>
    </w:p>
    <w:p w14:paraId="5BD8A181" w14:textId="77777777" w:rsidR="000D70C4" w:rsidRDefault="000D70C4" w:rsidP="000D70C4">
      <w:pPr>
        <w:pStyle w:val="KansiLehti"/>
        <w:jc w:val="left"/>
      </w:pPr>
    </w:p>
    <w:p w14:paraId="20B8BC90" w14:textId="77777777" w:rsidR="000D70C4" w:rsidRDefault="000D70C4" w:rsidP="000D70C4">
      <w:pPr>
        <w:pStyle w:val="KansiLehti"/>
        <w:jc w:val="left"/>
      </w:pPr>
    </w:p>
    <w:p w14:paraId="6A26ACF6" w14:textId="77777777" w:rsidR="000D70C4" w:rsidRDefault="000D70C4" w:rsidP="000D70C4">
      <w:pPr>
        <w:pStyle w:val="KansiLehti"/>
        <w:ind w:left="1276"/>
        <w:jc w:val="left"/>
      </w:pPr>
    </w:p>
    <w:p w14:paraId="68C65299" w14:textId="1425FDC0" w:rsidR="000A6C17" w:rsidRPr="00F401FE" w:rsidRDefault="00C356B1" w:rsidP="000D70C4">
      <w:pPr>
        <w:pStyle w:val="Calibri26"/>
        <w:spacing w:line="276" w:lineRule="auto"/>
        <w:ind w:left="1276"/>
        <w:rPr>
          <w:b/>
        </w:rPr>
      </w:pPr>
      <w:r>
        <w:rPr>
          <w:b/>
        </w:rPr>
        <w:t>Web-Visualisointi harjoitustyö</w:t>
      </w:r>
    </w:p>
    <w:p w14:paraId="1B5BB3BE" w14:textId="7D3AB288" w:rsidR="00FE077E" w:rsidRPr="00F401FE" w:rsidRDefault="00C356B1" w:rsidP="000D70C4">
      <w:pPr>
        <w:pStyle w:val="Calibri22"/>
        <w:spacing w:line="276" w:lineRule="auto"/>
        <w:ind w:left="1276"/>
        <w:rPr>
          <w:b/>
          <w:sz w:val="36"/>
          <w:szCs w:val="36"/>
        </w:rPr>
      </w:pPr>
      <w:r>
        <w:rPr>
          <w:b/>
          <w:sz w:val="36"/>
          <w:szCs w:val="36"/>
        </w:rPr>
        <w:t>Verkkokauppa</w:t>
      </w:r>
    </w:p>
    <w:p w14:paraId="280B32AD" w14:textId="77777777" w:rsidR="00FE077E" w:rsidRDefault="00FE077E" w:rsidP="000D70C4">
      <w:pPr>
        <w:pStyle w:val="KansiLehti"/>
        <w:ind w:left="1276"/>
        <w:jc w:val="left"/>
      </w:pPr>
    </w:p>
    <w:p w14:paraId="50A3E898" w14:textId="77777777" w:rsidR="00EA7B18" w:rsidRDefault="00EA7B18" w:rsidP="000D70C4">
      <w:pPr>
        <w:pStyle w:val="KansiLehti"/>
        <w:tabs>
          <w:tab w:val="left" w:pos="1134"/>
        </w:tabs>
        <w:ind w:left="1276"/>
        <w:jc w:val="left"/>
      </w:pPr>
    </w:p>
    <w:p w14:paraId="3B1EEF94" w14:textId="73C2EED6" w:rsidR="00EA7B18" w:rsidRPr="00F401FE" w:rsidRDefault="00DD6210" w:rsidP="000D70C4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Miska Laitila</w:t>
      </w:r>
      <w:r w:rsidR="00C356B1">
        <w:rPr>
          <w:sz w:val="28"/>
          <w:szCs w:val="28"/>
        </w:rPr>
        <w:t>, N4514</w:t>
      </w:r>
    </w:p>
    <w:p w14:paraId="2CD9CADF" w14:textId="77777777" w:rsidR="000A6C17" w:rsidRPr="000A6C17" w:rsidRDefault="000A6C17" w:rsidP="000D70C4">
      <w:pPr>
        <w:pStyle w:val="KansiLehti"/>
        <w:ind w:left="1276"/>
        <w:jc w:val="left"/>
      </w:pPr>
    </w:p>
    <w:p w14:paraId="3A489924" w14:textId="77777777" w:rsidR="00FE077E" w:rsidRDefault="00FE077E" w:rsidP="000D70C4">
      <w:pPr>
        <w:pStyle w:val="KansiLehti"/>
        <w:ind w:left="1276"/>
        <w:jc w:val="left"/>
      </w:pPr>
    </w:p>
    <w:p w14:paraId="0E27C28A" w14:textId="77777777" w:rsidR="000A6C17" w:rsidRDefault="000A6C17" w:rsidP="000D70C4">
      <w:pPr>
        <w:pStyle w:val="KansiLehti"/>
        <w:ind w:left="1276"/>
        <w:jc w:val="left"/>
      </w:pPr>
    </w:p>
    <w:p w14:paraId="265ECE0C" w14:textId="77777777" w:rsidR="000A6C17" w:rsidRDefault="000A6C17" w:rsidP="000D70C4">
      <w:pPr>
        <w:pStyle w:val="KansiLehti"/>
        <w:ind w:left="1276"/>
        <w:jc w:val="left"/>
      </w:pPr>
    </w:p>
    <w:p w14:paraId="1E1378C1" w14:textId="77777777" w:rsidR="000A6C17" w:rsidRPr="000A6C17" w:rsidRDefault="000A6C17" w:rsidP="000D70C4">
      <w:pPr>
        <w:pStyle w:val="KansiLehti"/>
        <w:ind w:left="1276"/>
        <w:jc w:val="left"/>
      </w:pPr>
    </w:p>
    <w:p w14:paraId="6C0C4825" w14:textId="77777777" w:rsidR="00FE077E" w:rsidRPr="000A6C17" w:rsidRDefault="00FE077E" w:rsidP="000D70C4">
      <w:pPr>
        <w:pStyle w:val="KansiLehti"/>
        <w:ind w:left="1276"/>
        <w:jc w:val="left"/>
      </w:pPr>
    </w:p>
    <w:p w14:paraId="2E38B0F3" w14:textId="77777777" w:rsidR="000A6C17" w:rsidRDefault="000A6C17" w:rsidP="000D70C4">
      <w:pPr>
        <w:pStyle w:val="KansiLehti"/>
        <w:ind w:left="1276"/>
        <w:jc w:val="left"/>
      </w:pPr>
    </w:p>
    <w:p w14:paraId="4FE91758" w14:textId="77777777" w:rsidR="000A6C17" w:rsidRDefault="000A6C17" w:rsidP="000D70C4">
      <w:pPr>
        <w:pStyle w:val="KansiLehti"/>
        <w:ind w:left="1276"/>
        <w:jc w:val="left"/>
      </w:pPr>
    </w:p>
    <w:p w14:paraId="3C31663B" w14:textId="77777777" w:rsidR="00DD209B" w:rsidRPr="00DD209B" w:rsidRDefault="00DD6210" w:rsidP="000D70C4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Oppimistehtävä</w:t>
      </w:r>
    </w:p>
    <w:p w14:paraId="4E2BC86A" w14:textId="2D86922A" w:rsidR="000A6C17" w:rsidRPr="00DD209B" w:rsidRDefault="00DC0505" w:rsidP="000D70C4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Joulukuu</w:t>
      </w:r>
      <w:r w:rsidR="00DD6210">
        <w:rPr>
          <w:sz w:val="28"/>
          <w:szCs w:val="28"/>
        </w:rPr>
        <w:t xml:space="preserve"> 20</w:t>
      </w:r>
      <w:r w:rsidR="00C369F4">
        <w:rPr>
          <w:sz w:val="28"/>
          <w:szCs w:val="28"/>
        </w:rPr>
        <w:t>20</w:t>
      </w:r>
    </w:p>
    <w:p w14:paraId="00B46254" w14:textId="77777777" w:rsidR="00F1484E" w:rsidRDefault="00F1484E" w:rsidP="00F1484E">
      <w:pPr>
        <w:pStyle w:val="Calibri14"/>
        <w:ind w:left="1276"/>
      </w:pPr>
      <w:r w:rsidRPr="00E20FC1">
        <w:t>Tekniikan ala</w:t>
      </w:r>
    </w:p>
    <w:p w14:paraId="232CDF7F" w14:textId="77777777" w:rsidR="00FE077E" w:rsidRDefault="00651769" w:rsidP="000D70C4">
      <w:pPr>
        <w:pStyle w:val="Calibri14"/>
        <w:ind w:left="1276"/>
      </w:pPr>
      <w:r>
        <w:t xml:space="preserve">Insinööri (AMK), </w:t>
      </w:r>
      <w:r w:rsidR="00C369F4">
        <w:t>tieto</w:t>
      </w:r>
      <w:r w:rsidR="00B5066D">
        <w:t xml:space="preserve">- ja </w:t>
      </w:r>
      <w:r w:rsidR="00C369F4">
        <w:t>viestintätekniikka</w:t>
      </w:r>
    </w:p>
    <w:p w14:paraId="0B86E0B6" w14:textId="77777777" w:rsidR="00F1484E" w:rsidRPr="001117A2" w:rsidRDefault="00F1484E" w:rsidP="000D70C4">
      <w:pPr>
        <w:pStyle w:val="Calibri14"/>
        <w:ind w:left="1276"/>
      </w:pPr>
    </w:p>
    <w:p w14:paraId="50674F5D" w14:textId="77777777" w:rsidR="00DD6210" w:rsidRDefault="00DD6210" w:rsidP="000D70C4">
      <w:pPr>
        <w:pStyle w:val="KansiLehti"/>
        <w:jc w:val="left"/>
        <w:sectPr w:rsidR="00DD6210" w:rsidSect="00EF10AE">
          <w:headerReference w:type="default" r:id="rId11"/>
          <w:footerReference w:type="default" r:id="rId12"/>
          <w:pgSz w:w="11907" w:h="16839" w:code="9"/>
          <w:pgMar w:top="2203" w:right="1134" w:bottom="1134" w:left="1134" w:header="993" w:footer="728" w:gutter="0"/>
          <w:cols w:space="708"/>
          <w:docGrid w:linePitch="360"/>
        </w:sectPr>
      </w:pPr>
    </w:p>
    <w:p w14:paraId="265C8F8C" w14:textId="77777777" w:rsidR="000A6C17" w:rsidRPr="00DD6210" w:rsidRDefault="00DD6210" w:rsidP="00DD6210">
      <w:pPr>
        <w:rPr>
          <w:b/>
          <w:bCs/>
          <w:sz w:val="28"/>
          <w:szCs w:val="28"/>
        </w:rPr>
      </w:pPr>
      <w:r w:rsidRPr="00DD6210">
        <w:rPr>
          <w:b/>
          <w:bCs/>
          <w:sz w:val="28"/>
          <w:szCs w:val="28"/>
        </w:rPr>
        <w:lastRenderedPageBreak/>
        <w:t>Sisältö</w:t>
      </w:r>
    </w:p>
    <w:p w14:paraId="5A017C20" w14:textId="2D3A1393" w:rsidR="00A669FE" w:rsidRDefault="006D5A28">
      <w:pPr>
        <w:pStyle w:val="Sisluet1"/>
        <w:tabs>
          <w:tab w:val="left" w:pos="480"/>
          <w:tab w:val="right" w:leader="dot" w:pos="832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8772000" w:history="1">
        <w:r w:rsidR="00A669FE" w:rsidRPr="00314E32">
          <w:rPr>
            <w:rStyle w:val="Hyperlinkki"/>
            <w:noProof/>
          </w:rPr>
          <w:t>1</w:t>
        </w:r>
        <w:r w:rsidR="00A669F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A669FE" w:rsidRPr="00314E32">
          <w:rPr>
            <w:rStyle w:val="Hyperlinkki"/>
            <w:noProof/>
          </w:rPr>
          <w:t>Johdanto</w:t>
        </w:r>
        <w:r w:rsidR="00A669FE">
          <w:rPr>
            <w:noProof/>
            <w:webHidden/>
          </w:rPr>
          <w:tab/>
        </w:r>
        <w:r w:rsidR="00A669FE">
          <w:rPr>
            <w:noProof/>
            <w:webHidden/>
          </w:rPr>
          <w:fldChar w:fldCharType="begin"/>
        </w:r>
        <w:r w:rsidR="00A669FE">
          <w:rPr>
            <w:noProof/>
            <w:webHidden/>
          </w:rPr>
          <w:instrText xml:space="preserve"> PAGEREF _Toc58772000 \h </w:instrText>
        </w:r>
        <w:r w:rsidR="00A669FE">
          <w:rPr>
            <w:noProof/>
            <w:webHidden/>
          </w:rPr>
        </w:r>
        <w:r w:rsidR="00A669FE">
          <w:rPr>
            <w:noProof/>
            <w:webHidden/>
          </w:rPr>
          <w:fldChar w:fldCharType="separate"/>
        </w:r>
        <w:r w:rsidR="00774BD7">
          <w:rPr>
            <w:noProof/>
            <w:webHidden/>
          </w:rPr>
          <w:t>2</w:t>
        </w:r>
        <w:r w:rsidR="00A669FE">
          <w:rPr>
            <w:noProof/>
            <w:webHidden/>
          </w:rPr>
          <w:fldChar w:fldCharType="end"/>
        </w:r>
      </w:hyperlink>
    </w:p>
    <w:p w14:paraId="0603D00A" w14:textId="13D97C2C" w:rsidR="00A669FE" w:rsidRDefault="00A669FE">
      <w:pPr>
        <w:pStyle w:val="Sisluet1"/>
        <w:tabs>
          <w:tab w:val="left" w:pos="480"/>
          <w:tab w:val="right" w:leader="dot" w:pos="832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8772001" w:history="1">
        <w:r w:rsidRPr="00314E32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314E32">
          <w:rPr>
            <w:rStyle w:val="Hyperlinkki"/>
            <w:noProof/>
          </w:rPr>
          <w:t>Resursointi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50BF23" w14:textId="774F2A05" w:rsidR="00A669FE" w:rsidRDefault="00A669FE">
      <w:pPr>
        <w:pStyle w:val="Sisluet1"/>
        <w:tabs>
          <w:tab w:val="left" w:pos="480"/>
          <w:tab w:val="right" w:leader="dot" w:pos="832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8772002" w:history="1">
        <w:r w:rsidRPr="00314E32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314E32">
          <w:rPr>
            <w:rStyle w:val="Hyperlinkki"/>
            <w:noProof/>
          </w:rPr>
          <w:t>Teknologia valinnat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C181B3" w14:textId="6ED30A44" w:rsidR="00A669FE" w:rsidRDefault="00A669FE">
      <w:pPr>
        <w:pStyle w:val="Sisluet1"/>
        <w:tabs>
          <w:tab w:val="left" w:pos="480"/>
          <w:tab w:val="right" w:leader="dot" w:pos="832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8772003" w:history="1">
        <w:r w:rsidRPr="00314E32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314E32">
          <w:rPr>
            <w:rStyle w:val="Hyperlinkki"/>
            <w:noProof/>
          </w:rPr>
          <w:t>Työn kulku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D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997DA6" w14:textId="2C5DB99E" w:rsidR="00A669FE" w:rsidRDefault="00A669FE">
      <w:pPr>
        <w:pStyle w:val="Sisluet1"/>
        <w:tabs>
          <w:tab w:val="left" w:pos="480"/>
          <w:tab w:val="right" w:leader="dot" w:pos="832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8772004" w:history="1">
        <w:r w:rsidRPr="00314E32">
          <w:rPr>
            <w:rStyle w:val="Hyperlinkki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314E32">
          <w:rPr>
            <w:rStyle w:val="Hyperlinkki"/>
            <w:noProof/>
          </w:rPr>
          <w:t>Arvosana-ehdotus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765067" w14:textId="6FFAF410" w:rsidR="00A669FE" w:rsidRDefault="00A669FE">
      <w:pPr>
        <w:pStyle w:val="Sisluet1"/>
        <w:tabs>
          <w:tab w:val="right" w:leader="dot" w:pos="832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58772005" w:history="1">
        <w:r w:rsidRPr="00314E32">
          <w:rPr>
            <w:rStyle w:val="Hyperlinkki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_Toc58772005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D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A90FA" w14:textId="5DF74613" w:rsidR="00DD6210" w:rsidRDefault="006D5A28" w:rsidP="00DD6210">
      <w:r>
        <w:fldChar w:fldCharType="end"/>
      </w:r>
    </w:p>
    <w:p w14:paraId="53F8B1E4" w14:textId="77777777" w:rsidR="00EC6365" w:rsidRPr="00EC6365" w:rsidRDefault="00EC6365" w:rsidP="00DD6210">
      <w:pPr>
        <w:rPr>
          <w:b/>
          <w:bCs/>
        </w:rPr>
      </w:pPr>
      <w:r w:rsidRPr="00EC6365">
        <w:rPr>
          <w:b/>
          <w:bCs/>
        </w:rPr>
        <w:t>Kuviot</w:t>
      </w:r>
    </w:p>
    <w:p w14:paraId="06CD6753" w14:textId="77777777" w:rsidR="00EC6365" w:rsidRDefault="0094020E" w:rsidP="00DD6210">
      <w:r>
        <w:fldChar w:fldCharType="begin"/>
      </w:r>
      <w:r>
        <w:instrText xml:space="preserve"> TOC \h \z \c "Kuvio" </w:instrText>
      </w:r>
      <w:r>
        <w:fldChar w:fldCharType="separate"/>
      </w:r>
      <w:r w:rsidR="00E474D1">
        <w:rPr>
          <w:b/>
          <w:bCs/>
          <w:noProof/>
        </w:rPr>
        <w:t>Kuvaotsikkoluettelon hakusanoja ei löytynyt.</w:t>
      </w:r>
      <w:r>
        <w:rPr>
          <w:b/>
          <w:bCs/>
          <w:noProof/>
        </w:rPr>
        <w:fldChar w:fldCharType="end"/>
      </w:r>
    </w:p>
    <w:p w14:paraId="1101996C" w14:textId="77777777" w:rsidR="00EC6365" w:rsidRDefault="00EC6365" w:rsidP="00DD6210"/>
    <w:p w14:paraId="0567758B" w14:textId="77777777" w:rsidR="00EC6365" w:rsidRPr="00EC6365" w:rsidRDefault="00EC6365" w:rsidP="00DD6210">
      <w:pPr>
        <w:rPr>
          <w:b/>
          <w:bCs/>
        </w:rPr>
      </w:pPr>
      <w:r w:rsidRPr="00EC6365">
        <w:rPr>
          <w:b/>
          <w:bCs/>
        </w:rPr>
        <w:t>Taulukot</w:t>
      </w:r>
    </w:p>
    <w:p w14:paraId="6D14F689" w14:textId="77777777" w:rsidR="00DD6210" w:rsidRDefault="0094020E" w:rsidP="00EC6365">
      <w:r>
        <w:fldChar w:fldCharType="begin"/>
      </w:r>
      <w:r>
        <w:instrText xml:space="preserve"> TOC \h \z \c "Taulukko" </w:instrText>
      </w:r>
      <w:r>
        <w:fldChar w:fldCharType="separate"/>
      </w:r>
      <w:r w:rsidR="00E474D1">
        <w:rPr>
          <w:b/>
          <w:bCs/>
          <w:noProof/>
        </w:rPr>
        <w:t>Kuvaotsikkoluettelon hakusanoja ei löytynyt.</w:t>
      </w:r>
      <w:r>
        <w:rPr>
          <w:b/>
          <w:bCs/>
          <w:noProof/>
        </w:rPr>
        <w:fldChar w:fldCharType="end"/>
      </w:r>
      <w:r w:rsidR="00DD6210">
        <w:br w:type="page"/>
      </w:r>
    </w:p>
    <w:p w14:paraId="5842E9F1" w14:textId="15FDD131" w:rsidR="00DD6210" w:rsidRDefault="001E00B9" w:rsidP="006D5A28">
      <w:pPr>
        <w:pStyle w:val="Otsikko1"/>
      </w:pPr>
      <w:bookmarkStart w:id="0" w:name="_Toc58772000"/>
      <w:r>
        <w:lastRenderedPageBreak/>
        <w:t>Johdanto</w:t>
      </w:r>
      <w:bookmarkEnd w:id="0"/>
    </w:p>
    <w:p w14:paraId="454EFFFE" w14:textId="1E3632C6" w:rsidR="00D555E2" w:rsidRPr="00D555E2" w:rsidRDefault="00D555E2" w:rsidP="00D555E2">
      <w:pPr>
        <w:ind w:left="1304" w:hanging="1304"/>
      </w:pPr>
      <w:r>
        <w:t>Verkkosivu kuvitteelliselle rengasliikkeelle</w:t>
      </w:r>
      <w:r w:rsidR="00484018">
        <w:t xml:space="preserve"> osana Web-visualisointi harjoitustyötä</w:t>
      </w:r>
      <w:r w:rsidR="00C87D0D">
        <w:t>.</w:t>
      </w:r>
    </w:p>
    <w:p w14:paraId="4B79D893" w14:textId="56326617" w:rsidR="001E00B9" w:rsidRDefault="00FB6E71" w:rsidP="001E00B9">
      <w:pPr>
        <w:pStyle w:val="Otsikko1"/>
      </w:pPr>
      <w:bookmarkStart w:id="1" w:name="_Toc58772001"/>
      <w:r>
        <w:t>Resursointi</w:t>
      </w:r>
      <w:bookmarkEnd w:id="1"/>
    </w:p>
    <w:p w14:paraId="6683765E" w14:textId="00A05480" w:rsidR="00AE27B7" w:rsidRPr="00AE27B7" w:rsidRDefault="00AE27B7" w:rsidP="00AE27B7">
      <w:r>
        <w:t>Ei tullut tunteja kirjattua ylös, mutta arviolta aikaa meni noin. 20h – 25h. Tein työtä pienissä palasissa. Aloitin työn marraskuussa ja tein suurimman työn silloin. Lopetin työn silloin muitten harjoitustöiden kasaantuessa. Jatkoin työtä viimeisellä viikonlopulla.</w:t>
      </w:r>
    </w:p>
    <w:p w14:paraId="12922EF7" w14:textId="33DFA109" w:rsidR="008C660C" w:rsidRDefault="00FB6E71" w:rsidP="008C660C">
      <w:pPr>
        <w:pStyle w:val="Otsikko1"/>
      </w:pPr>
      <w:bookmarkStart w:id="2" w:name="_Toc58772002"/>
      <w:r>
        <w:t>Teknologia valinnat</w:t>
      </w:r>
      <w:bookmarkEnd w:id="2"/>
    </w:p>
    <w:p w14:paraId="25319E6D" w14:textId="4F3A70B9" w:rsidR="00186BA7" w:rsidRDefault="00186BA7" w:rsidP="00186BA7">
      <w:r>
        <w:t xml:space="preserve">Teknologioita mitä käytän on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sass</w:t>
      </w:r>
      <w:proofErr w:type="spellEnd"/>
      <w:r>
        <w:t xml:space="preserve">, </w:t>
      </w:r>
      <w:proofErr w:type="spellStart"/>
      <w:r>
        <w:t>flexbox</w:t>
      </w:r>
      <w:proofErr w:type="spellEnd"/>
      <w:r>
        <w:t>, ja GIT.</w:t>
      </w:r>
    </w:p>
    <w:p w14:paraId="359E00A6" w14:textId="77777777" w:rsidR="00186BA7" w:rsidRDefault="00186BA7" w:rsidP="00186BA7">
      <w:proofErr w:type="spellStart"/>
      <w:r>
        <w:t>Bootstrapin</w:t>
      </w:r>
      <w:proofErr w:type="spellEnd"/>
      <w:r>
        <w:t xml:space="preserve"> valitsin, koska siihen löytyy hyvät ohjeet ja paljon tieto verkosta. Se oli helppo ottaa käyttöön.</w:t>
      </w:r>
    </w:p>
    <w:p w14:paraId="100346B9" w14:textId="79FB53F3" w:rsidR="00186BA7" w:rsidRDefault="00186BA7" w:rsidP="00186BA7">
      <w:proofErr w:type="spellStart"/>
      <w:r>
        <w:t>Sass</w:t>
      </w:r>
      <w:proofErr w:type="spellEnd"/>
      <w:r>
        <w:t xml:space="preserve"> tämä valinta oli vain koska tarvitsin lisää harjoitusta </w:t>
      </w:r>
      <w:proofErr w:type="spellStart"/>
      <w:r w:rsidR="0043770B">
        <w:t>sassin</w:t>
      </w:r>
      <w:proofErr w:type="spellEnd"/>
      <w:r w:rsidR="0043770B">
        <w:t xml:space="preserve"> käytössä.</w:t>
      </w:r>
    </w:p>
    <w:p w14:paraId="39D084D1" w14:textId="28DABAE6" w:rsidR="0043770B" w:rsidRPr="00186BA7" w:rsidRDefault="0043770B" w:rsidP="00186BA7">
      <w:r>
        <w:t>GIT helppo paikka julkaista verkkosivu käyttöön</w:t>
      </w:r>
      <w:r w:rsidR="00313A9E">
        <w:t>. Lisää harjoitus oli hyväksi tässä kanssa.</w:t>
      </w:r>
    </w:p>
    <w:p w14:paraId="7F5A8043" w14:textId="249C4582" w:rsidR="008C660C" w:rsidRDefault="00FB6E71" w:rsidP="008C660C">
      <w:pPr>
        <w:pStyle w:val="Otsikko1"/>
      </w:pPr>
      <w:bookmarkStart w:id="3" w:name="_Toc58772003"/>
      <w:r>
        <w:t>Työn kulku</w:t>
      </w:r>
      <w:bookmarkEnd w:id="3"/>
    </w:p>
    <w:p w14:paraId="1A236073" w14:textId="01AC8C1C" w:rsidR="002B3411" w:rsidRDefault="002B3411" w:rsidP="002B3411">
      <w:r>
        <w:t xml:space="preserve">Työtä tein kahdessa isommassa osassa. Marraskuussa isoin työ esim. navigointi, </w:t>
      </w:r>
      <w:proofErr w:type="spellStart"/>
      <w:r>
        <w:t>carousel</w:t>
      </w:r>
      <w:proofErr w:type="spellEnd"/>
      <w:r>
        <w:t xml:space="preserve"> </w:t>
      </w:r>
      <w:proofErr w:type="spellStart"/>
      <w:r>
        <w:t>slideri</w:t>
      </w:r>
      <w:proofErr w:type="spellEnd"/>
      <w:r>
        <w:t xml:space="preserve">, tuotteet ja </w:t>
      </w:r>
      <w:proofErr w:type="spellStart"/>
      <w:r>
        <w:t>footer</w:t>
      </w:r>
      <w:proofErr w:type="spellEnd"/>
      <w:r>
        <w:t xml:space="preserve">. Toisessa osassa, eli nyt joulukuussa viimeistelin etusivun, piirsin logon, ja tein toisen sivun </w:t>
      </w:r>
      <w:proofErr w:type="spellStart"/>
      <w:r>
        <w:t>kirjautumis</w:t>
      </w:r>
      <w:proofErr w:type="spellEnd"/>
      <w:r>
        <w:t xml:space="preserve"> </w:t>
      </w:r>
      <w:proofErr w:type="spellStart"/>
      <w:r>
        <w:t>formin</w:t>
      </w:r>
      <w:proofErr w:type="spellEnd"/>
      <w:r>
        <w:t xml:space="preserve">. </w:t>
      </w:r>
    </w:p>
    <w:p w14:paraId="5387BDFA" w14:textId="0B854A82" w:rsidR="00430B52" w:rsidRPr="002B3411" w:rsidRDefault="00430B52" w:rsidP="002B3411">
      <w:r>
        <w:t xml:space="preserve">Opin </w:t>
      </w:r>
      <w:proofErr w:type="spellStart"/>
      <w:r>
        <w:t>bootstrapin</w:t>
      </w:r>
      <w:proofErr w:type="spellEnd"/>
      <w:r>
        <w:t xml:space="preserve"> käyttöä, sekä lisää </w:t>
      </w:r>
      <w:proofErr w:type="spellStart"/>
      <w:r>
        <w:t>sassin</w:t>
      </w:r>
      <w:proofErr w:type="spellEnd"/>
      <w:r>
        <w:t xml:space="preserve"> käyttöä.</w:t>
      </w:r>
    </w:p>
    <w:p w14:paraId="0FF00F17" w14:textId="225CF058" w:rsidR="008C660C" w:rsidRDefault="00FB6E71" w:rsidP="008C660C">
      <w:pPr>
        <w:pStyle w:val="Otsikko1"/>
      </w:pPr>
      <w:bookmarkStart w:id="4" w:name="_Toc58772004"/>
      <w:r>
        <w:lastRenderedPageBreak/>
        <w:t>Arvosana-ehdotus</w:t>
      </w:r>
      <w:bookmarkEnd w:id="4"/>
    </w:p>
    <w:p w14:paraId="627D3037" w14:textId="4A984C22" w:rsidR="00D82156" w:rsidRPr="00D82156" w:rsidRDefault="00D82156" w:rsidP="00D82156">
      <w:r>
        <w:t>Työ omasta mielestä ei ole kovin laaja ja työn laadussa olisi vielä paljon parannettavaa. Antaisin 3 arvosanaksi.</w:t>
      </w:r>
    </w:p>
    <w:p w14:paraId="1761EFAB" w14:textId="77777777" w:rsidR="008C660C" w:rsidRPr="002E5F51" w:rsidRDefault="008C660C" w:rsidP="002E5F51"/>
    <w:p w14:paraId="1A15AC47" w14:textId="77777777" w:rsidR="00EC6365" w:rsidRDefault="00EC6365">
      <w:pPr>
        <w:spacing w:after="0" w:line="240" w:lineRule="auto"/>
      </w:pPr>
      <w:r>
        <w:br w:type="page"/>
      </w:r>
    </w:p>
    <w:p w14:paraId="4C7EDE95" w14:textId="77777777" w:rsidR="00EC6365" w:rsidRDefault="00EC6365" w:rsidP="00EC6365">
      <w:pPr>
        <w:pStyle w:val="OmaOts1"/>
      </w:pPr>
      <w:bookmarkStart w:id="5" w:name="_Toc58772005"/>
      <w:r>
        <w:lastRenderedPageBreak/>
        <w:t>Lähteet</w:t>
      </w:r>
      <w:bookmarkEnd w:id="5"/>
    </w:p>
    <w:p w14:paraId="3A2DDC36" w14:textId="77777777" w:rsidR="00EC6365" w:rsidRDefault="00EC6365" w:rsidP="00EC6365">
      <w:pPr>
        <w:pStyle w:val="Eivli"/>
      </w:pPr>
    </w:p>
    <w:p w14:paraId="0C65D48B" w14:textId="77777777" w:rsidR="00EC6365" w:rsidRDefault="00EC6365" w:rsidP="00EC6365">
      <w:pPr>
        <w:pStyle w:val="Eivli"/>
      </w:pPr>
    </w:p>
    <w:p w14:paraId="39979291" w14:textId="77777777" w:rsidR="00EC6365" w:rsidRDefault="00EC6365" w:rsidP="00EC6365">
      <w:pPr>
        <w:pStyle w:val="Eivli"/>
      </w:pPr>
    </w:p>
    <w:sectPr w:rsidR="00EC6365" w:rsidSect="00DD6210">
      <w:headerReference w:type="default" r:id="rId13"/>
      <w:footerReference w:type="default" r:id="rId14"/>
      <w:pgSz w:w="11907" w:h="16839" w:code="9"/>
      <w:pgMar w:top="1134" w:right="1134" w:bottom="1134" w:left="243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F4B8" w14:textId="77777777" w:rsidR="0094020E" w:rsidRDefault="0094020E" w:rsidP="00DE5CC2">
      <w:r>
        <w:separator/>
      </w:r>
    </w:p>
  </w:endnote>
  <w:endnote w:type="continuationSeparator" w:id="0">
    <w:p w14:paraId="355DF422" w14:textId="77777777" w:rsidR="0094020E" w:rsidRDefault="0094020E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4658F" w14:textId="77777777" w:rsidR="006F1C7D" w:rsidRPr="006370B8" w:rsidRDefault="006F1C7D" w:rsidP="006370B8">
    <w:pPr>
      <w:pStyle w:val="Alatunniste"/>
    </w:pPr>
  </w:p>
  <w:p w14:paraId="3678DABE" w14:textId="77777777" w:rsidR="006F1C7D" w:rsidRDefault="006F1C7D" w:rsidP="00EF10AE">
    <w:pPr>
      <w:pStyle w:val="Alatunniste"/>
    </w:pPr>
  </w:p>
  <w:p w14:paraId="556C82EA" w14:textId="77777777" w:rsidR="006F1C7D" w:rsidRDefault="006F1C7D" w:rsidP="00EF10AE">
    <w:pPr>
      <w:pStyle w:val="Alatunniste"/>
    </w:pPr>
  </w:p>
  <w:p w14:paraId="3EE72752" w14:textId="77777777" w:rsidR="006F1C7D" w:rsidRDefault="00272686" w:rsidP="00044752">
    <w:pPr>
      <w:pStyle w:val="Alatunniste"/>
      <w:ind w:left="1134"/>
    </w:pPr>
    <w:r>
      <w:rPr>
        <w:noProof/>
      </w:rPr>
      <w:drawing>
        <wp:inline distT="0" distB="0" distL="0" distR="0" wp14:anchorId="39408016" wp14:editId="7A7EA7ED">
          <wp:extent cx="3162300" cy="590550"/>
          <wp:effectExtent l="0" t="0" r="0" b="0"/>
          <wp:docPr id="2" name="Kuva 2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DC463C" w14:textId="77777777" w:rsidR="006F1C7D" w:rsidRDefault="006F1C7D" w:rsidP="00EF10AE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50DD0" w14:textId="77777777" w:rsidR="00DD6210" w:rsidRPr="00DD6210" w:rsidRDefault="00DD6210" w:rsidP="00DD6210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7C8B9" w14:textId="77777777" w:rsidR="0094020E" w:rsidRDefault="0094020E" w:rsidP="00DE5CC2">
      <w:r>
        <w:separator/>
      </w:r>
    </w:p>
  </w:footnote>
  <w:footnote w:type="continuationSeparator" w:id="0">
    <w:p w14:paraId="769C5E37" w14:textId="77777777" w:rsidR="0094020E" w:rsidRDefault="0094020E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CF1A" w14:textId="77777777" w:rsidR="006F1C7D" w:rsidRDefault="00272686" w:rsidP="00044752">
    <w:pPr>
      <w:pStyle w:val="Yltunniste"/>
      <w:ind w:left="127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EAA83A" wp14:editId="4B448652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94D61" id="Suorakulmio 4" o:spid="_x0000_s1026" style="position:absolute;margin-left:0;margin-top:10.5pt;width:27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" fillcolor="#005a7d" stroked="f" strokecolor="#4a7ebb">
              <v:shadow opacity="22936f" origin=",.5" offset="0,.63889mm"/>
            </v:rect>
          </w:pict>
        </mc:Fallback>
      </mc:AlternateContent>
    </w:r>
    <w:r w:rsidR="006F1C7D">
      <w:br/>
    </w:r>
    <w:r>
      <w:rPr>
        <w:noProof/>
      </w:rPr>
      <w:drawing>
        <wp:inline distT="0" distB="0" distL="0" distR="0" wp14:anchorId="1EE1DC0C" wp14:editId="59C36D2F">
          <wp:extent cx="2105025" cy="619125"/>
          <wp:effectExtent l="0" t="0" r="0" b="0"/>
          <wp:docPr id="1" name="Kuva 1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16691"/>
      <w:docPartObj>
        <w:docPartGallery w:val="Page Numbers (Top of Page)"/>
        <w:docPartUnique/>
      </w:docPartObj>
    </w:sdtPr>
    <w:sdtEndPr/>
    <w:sdtContent>
      <w:p w14:paraId="1D2BD288" w14:textId="77777777" w:rsidR="00DD6210" w:rsidRDefault="00DD6210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49A6B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062C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3EE2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0E4D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DC5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59CB2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6469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10F7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B69E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B6EE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E410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4BA3854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49">
      <o:colormru v:ext="edit" colors="#005a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B1"/>
    <w:rsid w:val="00022B87"/>
    <w:rsid w:val="0002482D"/>
    <w:rsid w:val="000353D2"/>
    <w:rsid w:val="00044752"/>
    <w:rsid w:val="00071F79"/>
    <w:rsid w:val="000A6C17"/>
    <w:rsid w:val="000B626F"/>
    <w:rsid w:val="000B73AE"/>
    <w:rsid w:val="000D70C4"/>
    <w:rsid w:val="001117A2"/>
    <w:rsid w:val="0011594B"/>
    <w:rsid w:val="00183A63"/>
    <w:rsid w:val="00186BA7"/>
    <w:rsid w:val="001A1C58"/>
    <w:rsid w:val="001C60EC"/>
    <w:rsid w:val="001C6F02"/>
    <w:rsid w:val="001D150A"/>
    <w:rsid w:val="001E00B9"/>
    <w:rsid w:val="002140C4"/>
    <w:rsid w:val="00225EE8"/>
    <w:rsid w:val="002353FE"/>
    <w:rsid w:val="002477EC"/>
    <w:rsid w:val="00272686"/>
    <w:rsid w:val="002809D0"/>
    <w:rsid w:val="0028231B"/>
    <w:rsid w:val="00287938"/>
    <w:rsid w:val="00290236"/>
    <w:rsid w:val="002A2EC4"/>
    <w:rsid w:val="002B1064"/>
    <w:rsid w:val="002B3411"/>
    <w:rsid w:val="002B784A"/>
    <w:rsid w:val="002C0A68"/>
    <w:rsid w:val="002E04D2"/>
    <w:rsid w:val="002E3BAE"/>
    <w:rsid w:val="002E5F51"/>
    <w:rsid w:val="00311DDC"/>
    <w:rsid w:val="00313A9E"/>
    <w:rsid w:val="00332912"/>
    <w:rsid w:val="00342E74"/>
    <w:rsid w:val="00383DC8"/>
    <w:rsid w:val="00385B8A"/>
    <w:rsid w:val="003F6B64"/>
    <w:rsid w:val="00405166"/>
    <w:rsid w:val="004145C6"/>
    <w:rsid w:val="00430B52"/>
    <w:rsid w:val="00431200"/>
    <w:rsid w:val="0043770B"/>
    <w:rsid w:val="00450A9E"/>
    <w:rsid w:val="00484018"/>
    <w:rsid w:val="004C5431"/>
    <w:rsid w:val="004D3B36"/>
    <w:rsid w:val="00595CC2"/>
    <w:rsid w:val="005A5628"/>
    <w:rsid w:val="005D40CE"/>
    <w:rsid w:val="005E07B2"/>
    <w:rsid w:val="006137FA"/>
    <w:rsid w:val="006370B8"/>
    <w:rsid w:val="00641089"/>
    <w:rsid w:val="00651769"/>
    <w:rsid w:val="00694D7C"/>
    <w:rsid w:val="006C686A"/>
    <w:rsid w:val="006D5A28"/>
    <w:rsid w:val="006F1C7D"/>
    <w:rsid w:val="00715775"/>
    <w:rsid w:val="0073132A"/>
    <w:rsid w:val="00757786"/>
    <w:rsid w:val="0076666F"/>
    <w:rsid w:val="00774BD7"/>
    <w:rsid w:val="007B6B07"/>
    <w:rsid w:val="007E2798"/>
    <w:rsid w:val="008039BD"/>
    <w:rsid w:val="00803B35"/>
    <w:rsid w:val="0081624E"/>
    <w:rsid w:val="008408BB"/>
    <w:rsid w:val="00844092"/>
    <w:rsid w:val="00856727"/>
    <w:rsid w:val="008A7624"/>
    <w:rsid w:val="008B2F37"/>
    <w:rsid w:val="008C660C"/>
    <w:rsid w:val="00907A66"/>
    <w:rsid w:val="00930716"/>
    <w:rsid w:val="0094020E"/>
    <w:rsid w:val="00962F2B"/>
    <w:rsid w:val="009704B0"/>
    <w:rsid w:val="00976AE8"/>
    <w:rsid w:val="0098112B"/>
    <w:rsid w:val="009B3DCE"/>
    <w:rsid w:val="00A04F3E"/>
    <w:rsid w:val="00A17A11"/>
    <w:rsid w:val="00A26581"/>
    <w:rsid w:val="00A307C7"/>
    <w:rsid w:val="00A31F19"/>
    <w:rsid w:val="00A356AB"/>
    <w:rsid w:val="00A50F34"/>
    <w:rsid w:val="00A6532E"/>
    <w:rsid w:val="00A669FE"/>
    <w:rsid w:val="00A71DC9"/>
    <w:rsid w:val="00A81ACF"/>
    <w:rsid w:val="00AB7493"/>
    <w:rsid w:val="00AE27B7"/>
    <w:rsid w:val="00B5066D"/>
    <w:rsid w:val="00B64EFE"/>
    <w:rsid w:val="00B85216"/>
    <w:rsid w:val="00C356B1"/>
    <w:rsid w:val="00C369F4"/>
    <w:rsid w:val="00C57404"/>
    <w:rsid w:val="00C61B83"/>
    <w:rsid w:val="00C87B2C"/>
    <w:rsid w:val="00C87D0D"/>
    <w:rsid w:val="00CD2CAC"/>
    <w:rsid w:val="00D140B9"/>
    <w:rsid w:val="00D278DA"/>
    <w:rsid w:val="00D555E2"/>
    <w:rsid w:val="00D64B2F"/>
    <w:rsid w:val="00D762D4"/>
    <w:rsid w:val="00D82156"/>
    <w:rsid w:val="00D938F4"/>
    <w:rsid w:val="00DC0505"/>
    <w:rsid w:val="00DD209B"/>
    <w:rsid w:val="00DD3253"/>
    <w:rsid w:val="00DD6210"/>
    <w:rsid w:val="00DD744D"/>
    <w:rsid w:val="00DE5CC2"/>
    <w:rsid w:val="00DF333A"/>
    <w:rsid w:val="00DF6515"/>
    <w:rsid w:val="00E00347"/>
    <w:rsid w:val="00E04726"/>
    <w:rsid w:val="00E20FC1"/>
    <w:rsid w:val="00E271FE"/>
    <w:rsid w:val="00E3287F"/>
    <w:rsid w:val="00E474D1"/>
    <w:rsid w:val="00E6384F"/>
    <w:rsid w:val="00EA7B18"/>
    <w:rsid w:val="00EC123B"/>
    <w:rsid w:val="00EC6365"/>
    <w:rsid w:val="00EC6D83"/>
    <w:rsid w:val="00EF10AE"/>
    <w:rsid w:val="00EF4251"/>
    <w:rsid w:val="00F00FC7"/>
    <w:rsid w:val="00F02786"/>
    <w:rsid w:val="00F1484E"/>
    <w:rsid w:val="00F401FE"/>
    <w:rsid w:val="00F52DA0"/>
    <w:rsid w:val="00F95203"/>
    <w:rsid w:val="00FB6E71"/>
    <w:rsid w:val="00FE077E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a7d"/>
    </o:shapedefaults>
    <o:shapelayout v:ext="edit">
      <o:idmap v:ext="edit" data="1"/>
    </o:shapelayout>
  </w:shapeDefaults>
  <w:decimalSymbol w:val=","/>
  <w:listSeparator w:val=";"/>
  <w14:docId w14:val="765197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D6210"/>
    <w:pPr>
      <w:spacing w:after="360" w:line="360" w:lineRule="auto"/>
    </w:pPr>
    <w:rPr>
      <w:rFonts w:ascii="Calibri" w:hAnsi="Calibri"/>
      <w:sz w:val="24"/>
      <w:szCs w:val="24"/>
    </w:rPr>
  </w:style>
  <w:style w:type="paragraph" w:styleId="Otsikko1">
    <w:name w:val="heading 1"/>
    <w:basedOn w:val="Normaali"/>
    <w:next w:val="Normaali"/>
    <w:link w:val="Otsikko1Char"/>
    <w:qFormat/>
    <w:rsid w:val="006D5A28"/>
    <w:pPr>
      <w:keepNext/>
      <w:keepLines/>
      <w:numPr>
        <w:numId w:val="12"/>
      </w:numPr>
      <w:outlineLvl w:val="0"/>
    </w:pPr>
    <w:rPr>
      <w:rFonts w:eastAsiaTheme="majorEastAsia" w:cstheme="majorBidi"/>
      <w:sz w:val="32"/>
      <w:szCs w:val="32"/>
    </w:rPr>
  </w:style>
  <w:style w:type="paragraph" w:styleId="Otsikko2">
    <w:name w:val="heading 2"/>
    <w:basedOn w:val="Normaali"/>
    <w:next w:val="Normaali"/>
    <w:link w:val="Otsikko2Char"/>
    <w:unhideWhenUsed/>
    <w:qFormat/>
    <w:rsid w:val="006D5A28"/>
    <w:pPr>
      <w:keepNext/>
      <w:keepLines/>
      <w:numPr>
        <w:ilvl w:val="1"/>
        <w:numId w:val="12"/>
      </w:numPr>
      <w:spacing w:after="240"/>
      <w:outlineLvl w:val="1"/>
    </w:pPr>
    <w:rPr>
      <w:rFonts w:eastAsiaTheme="majorEastAsia" w:cstheme="majorBidi"/>
      <w:sz w:val="28"/>
      <w:szCs w:val="26"/>
    </w:rPr>
  </w:style>
  <w:style w:type="paragraph" w:styleId="Otsikko3">
    <w:name w:val="heading 3"/>
    <w:basedOn w:val="Normaali"/>
    <w:next w:val="Normaali"/>
    <w:link w:val="Otsikko3Char"/>
    <w:unhideWhenUsed/>
    <w:qFormat/>
    <w:rsid w:val="006D5A28"/>
    <w:pPr>
      <w:keepNext/>
      <w:keepLines/>
      <w:numPr>
        <w:ilvl w:val="2"/>
        <w:numId w:val="12"/>
      </w:numPr>
      <w:spacing w:after="120"/>
      <w:outlineLvl w:val="2"/>
    </w:pPr>
    <w:rPr>
      <w:rFonts w:eastAsiaTheme="majorEastAsia" w:cstheme="majorBidi"/>
    </w:rPr>
  </w:style>
  <w:style w:type="paragraph" w:styleId="Otsikko4">
    <w:name w:val="heading 4"/>
    <w:basedOn w:val="Normaali"/>
    <w:next w:val="Normaali"/>
    <w:link w:val="Otsikko4Char"/>
    <w:semiHidden/>
    <w:unhideWhenUsed/>
    <w:qFormat/>
    <w:rsid w:val="006D5A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6D5A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6D5A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6D5A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6D5A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6D5A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KansiLehti">
    <w:name w:val="KansiLehti"/>
    <w:rsid w:val="000A6C17"/>
    <w:pPr>
      <w:jc w:val="center"/>
    </w:pPr>
    <w:rPr>
      <w:rFonts w:ascii="Calibri" w:hAnsi="Calibri" w:cs="Arial"/>
      <w:sz w:val="24"/>
      <w:szCs w:val="24"/>
    </w:rPr>
  </w:style>
  <w:style w:type="paragraph" w:styleId="Yltunniste">
    <w:name w:val="header"/>
    <w:basedOn w:val="Normaali"/>
    <w:link w:val="YltunnisteChar"/>
    <w:uiPriority w:val="99"/>
    <w:rsid w:val="00DE5CC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DE5CC2"/>
    <w:rPr>
      <w:sz w:val="24"/>
      <w:szCs w:val="24"/>
    </w:rPr>
  </w:style>
  <w:style w:type="paragraph" w:styleId="Alatunniste">
    <w:name w:val="footer"/>
    <w:link w:val="AlatunnisteChar"/>
    <w:rsid w:val="0076666F"/>
    <w:pPr>
      <w:tabs>
        <w:tab w:val="center" w:pos="4819"/>
        <w:tab w:val="right" w:pos="9638"/>
      </w:tabs>
    </w:pPr>
    <w:rPr>
      <w:rFonts w:ascii="Calibri" w:hAnsi="Calibri"/>
      <w:sz w:val="24"/>
      <w:szCs w:val="24"/>
    </w:rPr>
  </w:style>
  <w:style w:type="character" w:customStyle="1" w:styleId="AlatunnisteChar">
    <w:name w:val="Alatunniste Char"/>
    <w:link w:val="Alatunniste"/>
    <w:rsid w:val="0076666F"/>
    <w:rPr>
      <w:rFonts w:ascii="Calibri" w:hAnsi="Calibri"/>
      <w:sz w:val="24"/>
      <w:szCs w:val="24"/>
    </w:rPr>
  </w:style>
  <w:style w:type="paragraph" w:styleId="Seliteteksti">
    <w:name w:val="Balloon Text"/>
    <w:basedOn w:val="Normaali"/>
    <w:link w:val="SelitetekstiChar"/>
    <w:rsid w:val="002E04D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customStyle="1" w:styleId="Otsikko1Char">
    <w:name w:val="Otsikko 1 Char"/>
    <w:basedOn w:val="Kappaleenoletusfontti"/>
    <w:link w:val="Otsikko1"/>
    <w:rsid w:val="006D5A28"/>
    <w:rPr>
      <w:rFonts w:ascii="Calibri" w:eastAsiaTheme="majorEastAsia" w:hAnsi="Calibri" w:cstheme="majorBidi"/>
      <w:sz w:val="32"/>
      <w:szCs w:val="32"/>
    </w:rPr>
  </w:style>
  <w:style w:type="character" w:customStyle="1" w:styleId="Otsikko2Char">
    <w:name w:val="Otsikko 2 Char"/>
    <w:basedOn w:val="Kappaleenoletusfontti"/>
    <w:link w:val="Otsikko2"/>
    <w:rsid w:val="006D5A28"/>
    <w:rPr>
      <w:rFonts w:ascii="Calibri" w:eastAsiaTheme="majorEastAsia" w:hAnsi="Calibri" w:cstheme="majorBidi"/>
      <w:sz w:val="28"/>
      <w:szCs w:val="26"/>
    </w:rPr>
  </w:style>
  <w:style w:type="character" w:customStyle="1" w:styleId="Otsikko3Char">
    <w:name w:val="Otsikko 3 Char"/>
    <w:basedOn w:val="Kappaleenoletusfontti"/>
    <w:link w:val="Otsikko3"/>
    <w:rsid w:val="006D5A28"/>
    <w:rPr>
      <w:rFonts w:ascii="Calibri" w:eastAsiaTheme="majorEastAsia" w:hAnsi="Calibri" w:cstheme="majorBidi"/>
      <w:sz w:val="24"/>
      <w:szCs w:val="24"/>
    </w:rPr>
  </w:style>
  <w:style w:type="character" w:customStyle="1" w:styleId="Otsikko4Char">
    <w:name w:val="Otsikko 4 Char"/>
    <w:basedOn w:val="Kappaleenoletusfontti"/>
    <w:link w:val="Otsikko4"/>
    <w:semiHidden/>
    <w:rsid w:val="006D5A2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semiHidden/>
    <w:rsid w:val="006D5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Otsikko6Char">
    <w:name w:val="Otsikko 6 Char"/>
    <w:basedOn w:val="Kappaleenoletusfontti"/>
    <w:link w:val="Otsikko6"/>
    <w:semiHidden/>
    <w:rsid w:val="006D5A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7Char">
    <w:name w:val="Otsikko 7 Char"/>
    <w:basedOn w:val="Kappaleenoletusfontti"/>
    <w:link w:val="Otsikko7"/>
    <w:semiHidden/>
    <w:rsid w:val="006D5A2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Otsikko8Char">
    <w:name w:val="Otsikko 8 Char"/>
    <w:basedOn w:val="Kappaleenoletusfontti"/>
    <w:link w:val="Otsikko8"/>
    <w:semiHidden/>
    <w:rsid w:val="006D5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semiHidden/>
    <w:rsid w:val="006D5A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uet1">
    <w:name w:val="toc 1"/>
    <w:basedOn w:val="Normaali"/>
    <w:next w:val="Normaali"/>
    <w:autoRedefine/>
    <w:uiPriority w:val="39"/>
    <w:rsid w:val="006D5A28"/>
    <w:pPr>
      <w:spacing w:after="100"/>
    </w:pPr>
    <w:rPr>
      <w:b/>
    </w:rPr>
  </w:style>
  <w:style w:type="paragraph" w:styleId="Sisluet2">
    <w:name w:val="toc 2"/>
    <w:basedOn w:val="Normaali"/>
    <w:next w:val="Normaali"/>
    <w:autoRedefine/>
    <w:uiPriority w:val="39"/>
    <w:rsid w:val="006D5A28"/>
    <w:pPr>
      <w:spacing w:after="100"/>
      <w:ind w:left="240"/>
    </w:pPr>
  </w:style>
  <w:style w:type="paragraph" w:styleId="Sisluet3">
    <w:name w:val="toc 3"/>
    <w:basedOn w:val="Normaali"/>
    <w:next w:val="Normaali"/>
    <w:autoRedefine/>
    <w:uiPriority w:val="39"/>
    <w:rsid w:val="006D5A28"/>
    <w:pPr>
      <w:spacing w:after="100"/>
      <w:ind w:left="480"/>
    </w:pPr>
  </w:style>
  <w:style w:type="character" w:styleId="Hyperlinkki">
    <w:name w:val="Hyperlink"/>
    <w:basedOn w:val="Kappaleenoletusfontti"/>
    <w:uiPriority w:val="99"/>
    <w:unhideWhenUsed/>
    <w:rsid w:val="006D5A28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D5A28"/>
    <w:rPr>
      <w:color w:val="605E5C"/>
      <w:shd w:val="clear" w:color="auto" w:fill="E1DFDD"/>
    </w:rPr>
  </w:style>
  <w:style w:type="paragraph" w:styleId="Kuvaotsikko">
    <w:name w:val="caption"/>
    <w:basedOn w:val="Normaali"/>
    <w:next w:val="Normaali"/>
    <w:unhideWhenUsed/>
    <w:qFormat/>
    <w:rsid w:val="00EC6365"/>
    <w:pPr>
      <w:spacing w:after="200" w:line="240" w:lineRule="auto"/>
    </w:pPr>
    <w:rPr>
      <w:iCs/>
      <w:szCs w:val="18"/>
    </w:rPr>
  </w:style>
  <w:style w:type="table" w:styleId="TaulukkoRuudukko">
    <w:name w:val="Table Grid"/>
    <w:basedOn w:val="Normaalitaulukko"/>
    <w:rsid w:val="00EC6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luettelo">
    <w:name w:val="table of figures"/>
    <w:basedOn w:val="Normaali"/>
    <w:next w:val="Normaali"/>
    <w:uiPriority w:val="99"/>
    <w:rsid w:val="00EC6365"/>
    <w:pPr>
      <w:spacing w:after="0"/>
    </w:pPr>
  </w:style>
  <w:style w:type="paragraph" w:customStyle="1" w:styleId="OmaOts1">
    <w:name w:val="Oma_Ots1"/>
    <w:basedOn w:val="Normaali"/>
    <w:next w:val="Eivli"/>
    <w:qFormat/>
    <w:rsid w:val="00EC6365"/>
    <w:pPr>
      <w:outlineLvl w:val="0"/>
    </w:pPr>
    <w:rPr>
      <w:sz w:val="32"/>
    </w:rPr>
  </w:style>
  <w:style w:type="paragraph" w:customStyle="1" w:styleId="OmaOts2">
    <w:name w:val="Oma_Ots2"/>
    <w:basedOn w:val="Eivli"/>
    <w:next w:val="Eivli"/>
    <w:qFormat/>
    <w:rsid w:val="00EC6365"/>
    <w:pPr>
      <w:spacing w:after="240" w:line="360" w:lineRule="auto"/>
      <w:outlineLvl w:val="1"/>
    </w:pPr>
  </w:style>
  <w:style w:type="paragraph" w:styleId="Eivli">
    <w:name w:val="No Spacing"/>
    <w:uiPriority w:val="1"/>
    <w:qFormat/>
    <w:rsid w:val="00EC6365"/>
    <w:rPr>
      <w:rFonts w:ascii="Calibri" w:hAnsi="Calibri"/>
      <w:sz w:val="24"/>
      <w:szCs w:val="24"/>
    </w:rPr>
  </w:style>
  <w:style w:type="paragraph" w:styleId="Otsikko">
    <w:name w:val="Title"/>
    <w:basedOn w:val="Normaali"/>
    <w:next w:val="Normaali"/>
    <w:link w:val="OtsikkoChar"/>
    <w:qFormat/>
    <w:rsid w:val="001E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1E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oulu\Ty&#246;t\Raportointimalli_uus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>
      <Value>399</Value>
      <Value>2054</Value>
      <Value>326</Value>
      <Value>827</Value>
      <Value>42</Value>
    </TaxCatchAll>
    <TaxKeywordTaxHTField xmlns="9edc1acd-682f-4e7d-a5c9-f315cff7cb3d">
      <Terms xmlns="http://schemas.microsoft.com/office/infopath/2007/PartnerControls">
        <TermInfo xmlns="http://schemas.microsoft.com/office/infopath/2007/PartnerControls">
          <TermName xmlns="http://schemas.microsoft.com/office/infopath/2007/PartnerControls">kansilehti</TermName>
          <TermId xmlns="http://schemas.microsoft.com/office/infopath/2007/PartnerControls">bc64eac8-0b15-4d13-b429-feab7c3c25cd</TermId>
        </TermInfo>
      </Terms>
    </TaxKeywordTaxHTField>
    <l3ddd979dfcb4bc0a0c29c6e6188390e xmlns="9edc1acd-682f-4e7d-a5c9-f315cff7cb3d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opinnäytetyö</TermName>
          <TermId xmlns="http://schemas.microsoft.com/office/infopath/2007/PartnerControls">47dd8d35-a141-40c5-8920-7ff02613a437</TermId>
        </TermInfo>
        <TermInfo xmlns="http://schemas.microsoft.com/office/infopath/2007/PartnerControls">
          <TermName xmlns="http://schemas.microsoft.com/office/infopath/2007/PartnerControls">ammattikorkeakoulututkinto</TermName>
          <TermId xmlns="http://schemas.microsoft.com/office/infopath/2007/PartnerControls">6f8aa880-0d5e-43ed-a12b-3996aba9f447</TermId>
        </TermInfo>
        <TermInfo xmlns="http://schemas.microsoft.com/office/infopath/2007/PartnerControls">
          <TermName xmlns="http://schemas.microsoft.com/office/infopath/2007/PartnerControls">YAMK</TermName>
          <TermId xmlns="http://schemas.microsoft.com/office/infopath/2007/PartnerControls">96fe4bff-740d-4418-a910-4506837389c5</TermId>
        </TermInfo>
        <TermInfo xmlns="http://schemas.microsoft.com/office/infopath/2007/PartnerControls">
          <TermName xmlns="http://schemas.microsoft.com/office/infopath/2007/PartnerControls">raportointi</TermName>
          <TermId xmlns="http://schemas.microsoft.com/office/infopath/2007/PartnerControls">f69ebef5-4aab-4ee5-8f1f-b1c1fe83c58a</TermId>
        </TermInfo>
      </Terms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BC047AF31238C4298762617BC544883" ma:contentTypeVersion="3" ma:contentTypeDescription="Luo uusi asiakirja." ma:contentTypeScope="" ma:versionID="faef87def224bb63a0ef94ad2727ed9a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01fbe180000225105fa6d5f615ef890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  <xsd:element name="TaxKeywordTaxHTField" ma:index="14" nillable="true" ma:taxonomy="true" ma:internalName="TaxKeywordTaxHTField" ma:taxonomyFieldName="TaxKeyword" ma:displayName="Omat hakusanat" ma:fieldId="{23f27201-bee3-471e-b2e7-b64fd8b7ca38}" ma:taxonomyMulti="true" ma:sspId="35c4ba3c-8c41-4d39-87c0-56c4464b8fa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7EF00-B367-4C8B-852F-8FB190FFF94B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40576046-3B4D-4BAB-9AAB-09FEDAE83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757798-334B-43CC-BC95-D5B17DD4E1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B7636E-9759-4983-89F2-659F2652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Raportointimalli_uusi.dotx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JAMK Opinnäytetyön kansilehti</vt:lpstr>
    </vt:vector>
  </TitlesOfParts>
  <Company/>
  <LinksUpToDate>false</LinksUpToDate>
  <CharactersWithSpaces>2016</CharactersWithSpaces>
  <SharedDoc>false</SharedDoc>
  <HLinks>
    <vt:vector size="12" baseType="variant">
      <vt:variant>
        <vt:i4>4587620</vt:i4>
      </vt:variant>
      <vt:variant>
        <vt:i4>2279</vt:i4>
      </vt:variant>
      <vt:variant>
        <vt:i4>1025</vt:i4>
      </vt:variant>
      <vt:variant>
        <vt:i4>1</vt:i4>
      </vt:variant>
      <vt:variant>
        <vt:lpwstr>jamk_fi_tunnus_sininen</vt:lpwstr>
      </vt:variant>
      <vt:variant>
        <vt:lpwstr/>
      </vt:variant>
      <vt:variant>
        <vt:i4>1441811</vt:i4>
      </vt:variant>
      <vt:variant>
        <vt:i4>2285</vt:i4>
      </vt:variant>
      <vt:variant>
        <vt:i4>1026</vt:i4>
      </vt:variant>
      <vt:variant>
        <vt:i4>1</vt:i4>
      </vt:variant>
      <vt:variant>
        <vt:lpwstr>jamk_nimitekstit4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JAMK Opinnäytetyön kansilehti</dc:title>
  <dc:subject/>
  <dc:creator/>
  <cp:keywords>kansilehti</cp:keywords>
  <dc:description>Kansilehti päivitetty 23.08.2019 OLAn toimesta</dc:description>
  <cp:lastModifiedBy/>
  <cp:revision>1</cp:revision>
  <dcterms:created xsi:type="dcterms:W3CDTF">2020-11-18T14:06:00Z</dcterms:created>
  <dcterms:modified xsi:type="dcterms:W3CDTF">2020-12-13T15:13:00Z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0x0101005BC047AF31238C4298762617BC544883</vt:lpwstr>
  </property>
  <property fmtid="{D5CDD505-2E9C-101B-9397-08002B2CF9AE}" pid="3" name="TaxKeyword">
    <vt:lpwstr>2054;#kansilehti|bc64eac8-0b15-4d13-b429-feab7c3c25cd</vt:lpwstr>
  </property>
  <property fmtid="{D5CDD505-2E9C-101B-9397-08002B2CF9AE}" pid="4" name="Hakusanat">
    <vt:lpwstr>42;#opinnäytetyö|47dd8d35-a141-40c5-8920-7ff02613a437;#399;#ammattikorkeakoulututkinto|6f8aa880-0d5e-43ed-a12b-3996aba9f447;#326;#YAMK|96fe4bff-740d-4418-a910-4506837389c5;#827;#raportointi|f69ebef5-4aab-4ee5-8f1f-b1c1fe83c58a</vt:lpwstr>
  </property>
</Properties>
</file>